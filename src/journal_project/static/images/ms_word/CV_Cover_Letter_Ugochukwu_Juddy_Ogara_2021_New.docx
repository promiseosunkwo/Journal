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53"/>
        <w:tblW w:w="10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34"/>
        <w:gridCol w:w="766"/>
        <w:gridCol w:w="2806"/>
        <w:gridCol w:w="3795"/>
        <w:gridCol w:w="2442"/>
        <w:gridCol w:w="256"/>
        <w:gridCol w:w="304"/>
      </w:tblGrid>
      <w:tr w:rsidR="00F67544" w14:paraId="6EE2E56B" w14:textId="77777777" w:rsidTr="00B66CEB">
        <w:trPr>
          <w:trHeight w:val="1047"/>
        </w:trPr>
        <w:tc>
          <w:tcPr>
            <w:tcW w:w="900" w:type="dxa"/>
            <w:gridSpan w:val="2"/>
            <w:tcBorders>
              <w:bottom w:val="single" w:sz="18" w:space="0" w:color="648276" w:themeColor="accent5"/>
            </w:tcBorders>
          </w:tcPr>
          <w:p w14:paraId="050D5E6C" w14:textId="77777777" w:rsidR="00F67544" w:rsidRDefault="00F67544" w:rsidP="00F67544"/>
        </w:tc>
        <w:tc>
          <w:tcPr>
            <w:tcW w:w="9299" w:type="dxa"/>
            <w:gridSpan w:val="4"/>
            <w:tcBorders>
              <w:bottom w:val="single" w:sz="18" w:space="0" w:color="648276" w:themeColor="accent5"/>
            </w:tcBorders>
          </w:tcPr>
          <w:p w14:paraId="6CEBF66D" w14:textId="5CB9DD8E" w:rsidR="00F67544" w:rsidRPr="00F67544" w:rsidRDefault="00474DBD" w:rsidP="00F67544">
            <w:pPr>
              <w:pStyle w:val="Title"/>
              <w:jc w:val="center"/>
              <w:rPr>
                <w:rStyle w:val="Emphasis"/>
                <w:sz w:val="44"/>
                <w:szCs w:val="14"/>
              </w:rPr>
            </w:pPr>
            <w:r>
              <w:rPr>
                <w:b/>
                <w:bCs/>
                <w:sz w:val="44"/>
                <w:szCs w:val="14"/>
              </w:rPr>
              <w:t>Promise Ikenna</w:t>
            </w:r>
            <w:r w:rsidR="00F67544" w:rsidRPr="00F67544">
              <w:rPr>
                <w:b/>
                <w:bCs/>
                <w:sz w:val="44"/>
                <w:szCs w:val="14"/>
              </w:rPr>
              <w:t xml:space="preserve"> </w:t>
            </w:r>
            <w:r w:rsidRPr="00474DBD">
              <w:rPr>
                <w:rStyle w:val="Emphasis"/>
                <w:sz w:val="44"/>
                <w:szCs w:val="44"/>
              </w:rPr>
              <w:t>Osunkwo</w:t>
            </w:r>
            <w:r w:rsidR="00F67544" w:rsidRPr="00F67544">
              <w:rPr>
                <w:rStyle w:val="Emphasis"/>
                <w:sz w:val="44"/>
                <w:szCs w:val="14"/>
              </w:rPr>
              <w:t xml:space="preserve">            </w:t>
            </w:r>
          </w:p>
          <w:p w14:paraId="33599F58" w14:textId="5A15396D" w:rsidR="00F67544" w:rsidRPr="00474DBD" w:rsidRDefault="00474DBD" w:rsidP="00096E9B">
            <w:pPr>
              <w:pStyle w:val="Title"/>
              <w:rPr>
                <w:sz w:val="44"/>
                <w:szCs w:val="44"/>
              </w:rPr>
            </w:pPr>
            <w:r w:rsidRPr="00474DBD">
              <w:rPr>
                <w:sz w:val="44"/>
                <w:szCs w:val="44"/>
              </w:rPr>
              <w:t>Web Designer/</w:t>
            </w:r>
            <w:r>
              <w:rPr>
                <w:sz w:val="44"/>
                <w:szCs w:val="44"/>
              </w:rPr>
              <w:t>Web Developer/</w:t>
            </w:r>
            <w:r w:rsidRPr="00474DBD">
              <w:rPr>
                <w:sz w:val="44"/>
                <w:szCs w:val="44"/>
              </w:rPr>
              <w:t>Programmer</w:t>
            </w:r>
          </w:p>
        </w:tc>
        <w:tc>
          <w:tcPr>
            <w:tcW w:w="304" w:type="dxa"/>
            <w:tcBorders>
              <w:bottom w:val="single" w:sz="18" w:space="0" w:color="648276" w:themeColor="accent5"/>
            </w:tcBorders>
          </w:tcPr>
          <w:p w14:paraId="1042D49B" w14:textId="77777777" w:rsidR="00F67544" w:rsidRDefault="00F67544" w:rsidP="00F67544"/>
        </w:tc>
      </w:tr>
      <w:tr w:rsidR="00F67544" w14:paraId="151F2CCE" w14:textId="77777777" w:rsidTr="00B66CEB">
        <w:trPr>
          <w:gridAfter w:val="2"/>
          <w:wAfter w:w="560" w:type="dxa"/>
          <w:trHeight w:val="148"/>
        </w:trPr>
        <w:tc>
          <w:tcPr>
            <w:tcW w:w="3706" w:type="dxa"/>
            <w:gridSpan w:val="3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1883309" w14:textId="77777777" w:rsidR="00F67544" w:rsidRPr="00B66CEB" w:rsidRDefault="00F67544" w:rsidP="00F67544">
            <w:pPr>
              <w:rPr>
                <w:sz w:val="10"/>
                <w:szCs w:val="10"/>
              </w:rPr>
            </w:pPr>
          </w:p>
        </w:tc>
        <w:tc>
          <w:tcPr>
            <w:tcW w:w="3795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11A88CF" w14:textId="77777777" w:rsidR="00F67544" w:rsidRPr="00B66CEB" w:rsidRDefault="00F67544" w:rsidP="00F67544">
            <w:pPr>
              <w:rPr>
                <w:sz w:val="10"/>
                <w:szCs w:val="10"/>
              </w:rPr>
            </w:pPr>
          </w:p>
        </w:tc>
        <w:tc>
          <w:tcPr>
            <w:tcW w:w="2442" w:type="dxa"/>
            <w:tcBorders>
              <w:top w:val="single" w:sz="18" w:space="0" w:color="648276" w:themeColor="accent5"/>
            </w:tcBorders>
          </w:tcPr>
          <w:p w14:paraId="61FF2AF0" w14:textId="77777777" w:rsidR="00F67544" w:rsidRPr="00B66CEB" w:rsidRDefault="00F67544" w:rsidP="00F67544">
            <w:pPr>
              <w:rPr>
                <w:sz w:val="10"/>
                <w:szCs w:val="10"/>
              </w:rPr>
            </w:pPr>
          </w:p>
        </w:tc>
      </w:tr>
      <w:tr w:rsidR="00F67544" w14:paraId="47FF9ABA" w14:textId="77777777" w:rsidTr="00B66CEB">
        <w:trPr>
          <w:gridBefore w:val="1"/>
          <w:gridAfter w:val="2"/>
          <w:wBefore w:w="134" w:type="dxa"/>
          <w:wAfter w:w="560" w:type="dxa"/>
          <w:trHeight w:val="1946"/>
        </w:trPr>
        <w:tc>
          <w:tcPr>
            <w:tcW w:w="3572" w:type="dxa"/>
            <w:gridSpan w:val="2"/>
            <w:tcBorders>
              <w:right w:val="single" w:sz="18" w:space="0" w:color="648276" w:themeColor="accent5"/>
            </w:tcBorders>
          </w:tcPr>
          <w:p w14:paraId="680698B9" w14:textId="77777777" w:rsidR="00F67544" w:rsidRPr="00605A5B" w:rsidRDefault="00D86B17" w:rsidP="00F67544">
            <w:pPr>
              <w:pStyle w:val="Heading1"/>
            </w:pPr>
            <w:sdt>
              <w:sdtPr>
                <w:id w:val="1604447469"/>
                <w:placeholder>
                  <w:docPart w:val="31A0A170C0A0F745989BD28C67E19C2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F67544" w:rsidRPr="00605A5B">
                  <w:t>Contact</w:t>
                </w:r>
              </w:sdtContent>
            </w:sdt>
          </w:p>
          <w:p w14:paraId="601DF2C2" w14:textId="677A90E1" w:rsidR="00F67544" w:rsidRPr="000E3389" w:rsidRDefault="00F67544" w:rsidP="00F67544">
            <w:pPr>
              <w:jc w:val="right"/>
              <w:rPr>
                <w:sz w:val="20"/>
                <w:szCs w:val="20"/>
              </w:rPr>
            </w:pPr>
            <w:r w:rsidRPr="000E3389">
              <w:rPr>
                <w:sz w:val="20"/>
                <w:szCs w:val="20"/>
              </w:rPr>
              <w:t>2</w:t>
            </w:r>
            <w:r w:rsidR="00474DBD">
              <w:rPr>
                <w:sz w:val="20"/>
                <w:szCs w:val="20"/>
              </w:rPr>
              <w:t>0</w:t>
            </w:r>
            <w:r w:rsidRPr="000E3389">
              <w:rPr>
                <w:sz w:val="20"/>
                <w:szCs w:val="20"/>
              </w:rPr>
              <w:t xml:space="preserve"> </w:t>
            </w:r>
            <w:r w:rsidR="00474DBD">
              <w:rPr>
                <w:sz w:val="20"/>
                <w:szCs w:val="20"/>
              </w:rPr>
              <w:t>Edenwu Street</w:t>
            </w:r>
            <w:r w:rsidRPr="000E3389">
              <w:rPr>
                <w:sz w:val="20"/>
                <w:szCs w:val="20"/>
              </w:rPr>
              <w:t xml:space="preserve">, </w:t>
            </w:r>
          </w:p>
          <w:p w14:paraId="77F6D87C" w14:textId="76CA5044" w:rsidR="00F67544" w:rsidRPr="000E3389" w:rsidRDefault="00474DBD" w:rsidP="00F675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Haven</w:t>
            </w:r>
            <w:r w:rsidR="00F67544" w:rsidRPr="000E3389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Enugu</w:t>
            </w:r>
            <w:r w:rsidR="00F67544" w:rsidRPr="000E3389">
              <w:rPr>
                <w:sz w:val="20"/>
                <w:szCs w:val="20"/>
              </w:rPr>
              <w:t xml:space="preserve"> </w:t>
            </w:r>
          </w:p>
          <w:p w14:paraId="53DC0F59" w14:textId="73E4BBC5" w:rsidR="00F67544" w:rsidRPr="000E3389" w:rsidRDefault="00474DBD" w:rsidP="00F675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Nigeria</w:t>
            </w:r>
            <w:r w:rsidR="00F67544" w:rsidRPr="000E3389">
              <w:rPr>
                <w:sz w:val="20"/>
                <w:szCs w:val="20"/>
              </w:rPr>
              <w:t>.</w:t>
            </w:r>
          </w:p>
          <w:p w14:paraId="3C459E60" w14:textId="15438303" w:rsidR="00F67544" w:rsidRPr="000E3389" w:rsidRDefault="00F67544" w:rsidP="00F67544">
            <w:pPr>
              <w:jc w:val="right"/>
              <w:rPr>
                <w:sz w:val="20"/>
                <w:szCs w:val="20"/>
              </w:rPr>
            </w:pPr>
            <w:r w:rsidRPr="000E3389">
              <w:rPr>
                <w:sz w:val="20"/>
                <w:szCs w:val="20"/>
              </w:rPr>
              <w:t>+</w:t>
            </w:r>
            <w:r w:rsidR="00474DBD">
              <w:rPr>
                <w:sz w:val="20"/>
                <w:szCs w:val="20"/>
              </w:rPr>
              <w:t>2348039687856</w:t>
            </w:r>
          </w:p>
          <w:p w14:paraId="1A32AD6C" w14:textId="00EBB08A" w:rsidR="00F67544" w:rsidRPr="00474DBD" w:rsidRDefault="00474DBD" w:rsidP="00B66CEB">
            <w:pPr>
              <w:jc w:val="right"/>
              <w:rPr>
                <w:sz w:val="20"/>
                <w:szCs w:val="20"/>
                <w:u w:val="single"/>
              </w:rPr>
            </w:pPr>
            <w:r w:rsidRPr="00474DBD">
              <w:rPr>
                <w:color w:val="FFC000"/>
                <w:u w:val="single"/>
              </w:rPr>
              <w:t>p</w:t>
            </w:r>
            <w:hyperlink r:id="rId10" w:history="1">
              <w:r w:rsidRPr="00474DBD">
                <w:rPr>
                  <w:rStyle w:val="Hyperlink"/>
                  <w:color w:val="FFC000"/>
                </w:rPr>
                <w:t>romiseosunkwo</w:t>
              </w:r>
              <w:r w:rsidRPr="00474DBD">
                <w:rPr>
                  <w:rStyle w:val="Hyperlink"/>
                  <w:color w:val="FFC000"/>
                  <w:sz w:val="20"/>
                  <w:szCs w:val="20"/>
                </w:rPr>
                <w:t>@gmail.com</w:t>
              </w:r>
            </w:hyperlink>
          </w:p>
        </w:tc>
        <w:tc>
          <w:tcPr>
            <w:tcW w:w="6237" w:type="dxa"/>
            <w:gridSpan w:val="2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533BE7C" w14:textId="77777777" w:rsidR="00F67544" w:rsidRDefault="00D86B17" w:rsidP="00F67544">
            <w:pPr>
              <w:pStyle w:val="Heading2"/>
            </w:pPr>
            <w:sdt>
              <w:sdtPr>
                <w:id w:val="-651833632"/>
                <w:placeholder>
                  <w:docPart w:val="FFE670DE4FFDB9418A31C6D37E33114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F67544" w:rsidRPr="00605A5B">
                  <w:t>Objective</w:t>
                </w:r>
              </w:sdtContent>
            </w:sdt>
          </w:p>
          <w:p w14:paraId="4D1F6201" w14:textId="50C6D6CE" w:rsidR="00F67544" w:rsidRPr="006E70D3" w:rsidRDefault="00F67544" w:rsidP="00CA6EE4">
            <w:pPr>
              <w:pStyle w:val="TextRight"/>
              <w:spacing w:line="240" w:lineRule="auto"/>
              <w:jc w:val="both"/>
            </w:pPr>
            <w:r w:rsidRPr="00096E9B">
              <w:rPr>
                <w:color w:val="000000" w:themeColor="text1"/>
                <w:sz w:val="21"/>
              </w:rPr>
              <w:t xml:space="preserve">Enthusiastic and hardworking individual with strong </w:t>
            </w:r>
            <w:r w:rsidR="00474DBD">
              <w:rPr>
                <w:color w:val="000000" w:themeColor="text1"/>
                <w:sz w:val="21"/>
              </w:rPr>
              <w:t>IT</w:t>
            </w:r>
            <w:r w:rsidRPr="00096E9B">
              <w:rPr>
                <w:color w:val="000000" w:themeColor="text1"/>
                <w:sz w:val="21"/>
              </w:rPr>
              <w:t xml:space="preserve"> orientation, driven by an ambitious drive to succeed in the evolving </w:t>
            </w:r>
            <w:r w:rsidR="00474DBD">
              <w:rPr>
                <w:color w:val="000000" w:themeColor="text1"/>
                <w:sz w:val="21"/>
              </w:rPr>
              <w:t>IT</w:t>
            </w:r>
            <w:r w:rsidRPr="00096E9B">
              <w:rPr>
                <w:color w:val="000000" w:themeColor="text1"/>
                <w:sz w:val="21"/>
              </w:rPr>
              <w:t xml:space="preserve"> environment; looking for development opportunities through practical experience, extensive training, and continuous academic and professional development.</w:t>
            </w:r>
          </w:p>
        </w:tc>
      </w:tr>
      <w:tr w:rsidR="00F67544" w14:paraId="464D9C7D" w14:textId="77777777" w:rsidTr="00B66CEB">
        <w:trPr>
          <w:gridAfter w:val="2"/>
          <w:wAfter w:w="560" w:type="dxa"/>
          <w:trHeight w:val="4747"/>
        </w:trPr>
        <w:tc>
          <w:tcPr>
            <w:tcW w:w="3706" w:type="dxa"/>
            <w:gridSpan w:val="3"/>
            <w:tcBorders>
              <w:right w:val="single" w:sz="18" w:space="0" w:color="648276" w:themeColor="accent5"/>
            </w:tcBorders>
          </w:tcPr>
          <w:p w14:paraId="33DFADA9" w14:textId="77777777" w:rsidR="00F67544" w:rsidRDefault="00D86B17" w:rsidP="00F67544">
            <w:pPr>
              <w:pStyle w:val="Heading1"/>
            </w:pPr>
            <w:sdt>
              <w:sdtPr>
                <w:id w:val="1723097672"/>
                <w:placeholder>
                  <w:docPart w:val="130D816CF202174AA20164E2807FD5A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F67544">
                  <w:t>Education</w:t>
                </w:r>
              </w:sdtContent>
            </w:sdt>
          </w:p>
          <w:p w14:paraId="33430B12" w14:textId="77777777" w:rsidR="00474DBD" w:rsidRPr="00F67544" w:rsidRDefault="00474DBD" w:rsidP="00474DBD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National open University of Nigeria</w:t>
            </w:r>
          </w:p>
          <w:p w14:paraId="2E0C8935" w14:textId="77777777" w:rsidR="00474DBD" w:rsidRDefault="00474DBD" w:rsidP="00474DB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Post Graduate Diploma (Information Technology) </w:t>
            </w:r>
          </w:p>
          <w:p w14:paraId="31F87DA9" w14:textId="77777777" w:rsidR="00474DBD" w:rsidRDefault="00474DBD" w:rsidP="00474DB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</w:t>
            </w:r>
          </w:p>
          <w:p w14:paraId="385FBB7E" w14:textId="77777777" w:rsidR="00F67544" w:rsidRPr="00CA6EE4" w:rsidRDefault="00F67544" w:rsidP="00F67544">
            <w:pPr>
              <w:jc w:val="right"/>
              <w:rPr>
                <w:sz w:val="12"/>
                <w:szCs w:val="12"/>
              </w:rPr>
            </w:pPr>
          </w:p>
          <w:p w14:paraId="4BA89868" w14:textId="77777777" w:rsidR="00F67544" w:rsidRPr="00F67544" w:rsidRDefault="00F67544" w:rsidP="00F67544">
            <w:pPr>
              <w:pStyle w:val="TextLeft"/>
              <w:rPr>
                <w:b/>
                <w:bCs/>
                <w:color w:val="000000" w:themeColor="text1"/>
                <w:sz w:val="20"/>
                <w:szCs w:val="22"/>
              </w:rPr>
            </w:pPr>
            <w:r w:rsidRPr="00F67544">
              <w:rPr>
                <w:b/>
                <w:bCs/>
                <w:color w:val="000000" w:themeColor="text1"/>
                <w:sz w:val="20"/>
                <w:szCs w:val="22"/>
              </w:rPr>
              <w:t>Abia State University, Uturu.</w:t>
            </w:r>
          </w:p>
          <w:p w14:paraId="1DEB9A23" w14:textId="795A6C46" w:rsidR="00F67544" w:rsidRPr="000E3389" w:rsidRDefault="00F67544" w:rsidP="00F675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B.Sc</w:t>
            </w:r>
            <w:r w:rsidRPr="000E3389">
              <w:rPr>
                <w:sz w:val="20"/>
                <w:szCs w:val="20"/>
              </w:rPr>
              <w:t xml:space="preserve">. </w:t>
            </w:r>
            <w:r w:rsidR="00474DBD">
              <w:rPr>
                <w:sz w:val="20"/>
                <w:szCs w:val="20"/>
              </w:rPr>
              <w:t>Geography</w:t>
            </w:r>
          </w:p>
          <w:p w14:paraId="7284E7B6" w14:textId="4DA3F79C" w:rsidR="00F67544" w:rsidRDefault="00F67544" w:rsidP="00F67544">
            <w:pPr>
              <w:jc w:val="right"/>
              <w:rPr>
                <w:sz w:val="20"/>
                <w:szCs w:val="20"/>
              </w:rPr>
            </w:pPr>
            <w:r w:rsidRPr="000E3389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9/10</w:t>
            </w:r>
            <w:r w:rsidRPr="000E3389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0</w:t>
            </w:r>
            <w:r w:rsidR="00474DBD">
              <w:rPr>
                <w:sz w:val="20"/>
                <w:szCs w:val="20"/>
              </w:rPr>
              <w:t>6</w:t>
            </w:r>
            <w:r w:rsidRPr="000E3389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30</w:t>
            </w:r>
            <w:r w:rsidRPr="000E3389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11</w:t>
            </w:r>
            <w:r w:rsidRPr="000E3389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1</w:t>
            </w:r>
            <w:r w:rsidR="00474DBD">
              <w:rPr>
                <w:sz w:val="20"/>
                <w:szCs w:val="20"/>
              </w:rPr>
              <w:t>0</w:t>
            </w:r>
          </w:p>
          <w:p w14:paraId="6FBA1764" w14:textId="77777777" w:rsidR="00F67544" w:rsidRPr="00CA6EE4" w:rsidRDefault="00F67544" w:rsidP="00F67544">
            <w:pPr>
              <w:jc w:val="right"/>
              <w:rPr>
                <w:sz w:val="10"/>
                <w:szCs w:val="10"/>
              </w:rPr>
            </w:pPr>
          </w:p>
          <w:p w14:paraId="409E3510" w14:textId="77777777" w:rsidR="00F67544" w:rsidRPr="00CA6EE4" w:rsidRDefault="00F67544" w:rsidP="00F67544">
            <w:pPr>
              <w:jc w:val="right"/>
              <w:rPr>
                <w:sz w:val="10"/>
                <w:szCs w:val="10"/>
              </w:rPr>
            </w:pPr>
          </w:p>
          <w:p w14:paraId="400E451F" w14:textId="77777777" w:rsidR="00474DBD" w:rsidRPr="00F67544" w:rsidRDefault="00474DBD" w:rsidP="00474DBD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National Institute of Information Technology</w:t>
            </w:r>
          </w:p>
          <w:p w14:paraId="49ACBDF5" w14:textId="5FDBDE27" w:rsidR="00F67544" w:rsidRDefault="00474DBD" w:rsidP="00F675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Certification</w:t>
            </w:r>
          </w:p>
          <w:p w14:paraId="03003CB2" w14:textId="326D3F7D" w:rsidR="00F67544" w:rsidRPr="00C610EA" w:rsidRDefault="00F67544" w:rsidP="00F675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237" w:type="dxa"/>
            <w:gridSpan w:val="2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A83E4C90EAA5B941900F26239F6723F3"/>
              </w:placeholder>
              <w:temporary/>
              <w:showingPlcHdr/>
              <w15:appearance w15:val="hidden"/>
              <w:text/>
            </w:sdtPr>
            <w:sdtEndPr/>
            <w:sdtContent>
              <w:p w14:paraId="3B25203A" w14:textId="77777777" w:rsidR="00F67544" w:rsidRDefault="00F67544" w:rsidP="00F67544">
                <w:pPr>
                  <w:pStyle w:val="Heading2"/>
                </w:pPr>
                <w:r>
                  <w:t>Experience</w:t>
                </w:r>
              </w:p>
            </w:sdtContent>
          </w:sdt>
          <w:p w14:paraId="1A522751" w14:textId="29D098BF" w:rsidR="00F67544" w:rsidRPr="00F67544" w:rsidRDefault="00F67544" w:rsidP="00F67544">
            <w:pPr>
              <w:pStyle w:val="SmallText"/>
              <w:rPr>
                <w:sz w:val="21"/>
                <w:szCs w:val="28"/>
              </w:rPr>
            </w:pPr>
            <w:r w:rsidRPr="00F67544">
              <w:rPr>
                <w:sz w:val="21"/>
                <w:szCs w:val="28"/>
              </w:rPr>
              <w:t xml:space="preserve">September 2016 </w:t>
            </w:r>
            <w:r w:rsidR="00474DBD" w:rsidRPr="00F67544">
              <w:rPr>
                <w:sz w:val="21"/>
                <w:szCs w:val="28"/>
              </w:rPr>
              <w:t xml:space="preserve">– </w:t>
            </w:r>
            <w:r w:rsidR="00474DBD">
              <w:rPr>
                <w:sz w:val="21"/>
                <w:szCs w:val="28"/>
              </w:rPr>
              <w:t>2021</w:t>
            </w:r>
          </w:p>
          <w:p w14:paraId="5CBB1B87" w14:textId="29E950EC" w:rsidR="00F67544" w:rsidRPr="00096E9B" w:rsidRDefault="00474DBD" w:rsidP="00F67544">
            <w:pPr>
              <w:pStyle w:val="TextRight"/>
              <w:rPr>
                <w:b/>
                <w:bCs/>
                <w:sz w:val="21"/>
                <w:szCs w:val="22"/>
              </w:rPr>
            </w:pPr>
            <w:r>
              <w:rPr>
                <w:b/>
                <w:bCs/>
                <w:sz w:val="21"/>
                <w:szCs w:val="22"/>
              </w:rPr>
              <w:t>IT Support</w:t>
            </w:r>
            <w:r w:rsidR="00F67544" w:rsidRPr="00096E9B">
              <w:rPr>
                <w:b/>
                <w:bCs/>
                <w:sz w:val="21"/>
                <w:szCs w:val="22"/>
              </w:rPr>
              <w:t xml:space="preserve"> • Transmission Company of Nigeria</w:t>
            </w:r>
          </w:p>
          <w:p w14:paraId="111BE05D" w14:textId="22F70182" w:rsidR="00F67544" w:rsidRPr="00F67544" w:rsidRDefault="00474DBD" w:rsidP="00F67544">
            <w:pPr>
              <w:pStyle w:val="SmallText"/>
              <w:numPr>
                <w:ilvl w:val="0"/>
                <w:numId w:val="3"/>
              </w:numPr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Software Development</w:t>
            </w:r>
          </w:p>
          <w:p w14:paraId="757B0CD9" w14:textId="2E85A3EC" w:rsidR="00F67544" w:rsidRPr="00F67544" w:rsidRDefault="00474DBD" w:rsidP="00F67544">
            <w:pPr>
              <w:pStyle w:val="SmallText"/>
              <w:numPr>
                <w:ilvl w:val="0"/>
                <w:numId w:val="3"/>
              </w:numPr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Web apps Development &amp; Management</w:t>
            </w:r>
            <w:r w:rsidR="00F67544" w:rsidRPr="00F67544">
              <w:rPr>
                <w:sz w:val="21"/>
                <w:szCs w:val="28"/>
              </w:rPr>
              <w:t xml:space="preserve">. </w:t>
            </w:r>
          </w:p>
          <w:p w14:paraId="0CA8E276" w14:textId="119936A4" w:rsidR="00F67544" w:rsidRPr="00F67544" w:rsidRDefault="00474DBD" w:rsidP="00F67544">
            <w:pPr>
              <w:pStyle w:val="SmallText"/>
              <w:numPr>
                <w:ilvl w:val="0"/>
                <w:numId w:val="3"/>
              </w:numPr>
              <w:rPr>
                <w:sz w:val="21"/>
                <w:szCs w:val="28"/>
              </w:rPr>
            </w:pPr>
            <w:r>
              <w:rPr>
                <w:sz w:val="21"/>
                <w:szCs w:val="28"/>
              </w:rPr>
              <w:t>Hardware maintenance &amp; Troubleshooting</w:t>
            </w:r>
            <w:r w:rsidR="00F67544" w:rsidRPr="00F67544">
              <w:rPr>
                <w:sz w:val="21"/>
                <w:szCs w:val="28"/>
              </w:rPr>
              <w:t>, etc.</w:t>
            </w:r>
          </w:p>
          <w:p w14:paraId="460485A2" w14:textId="52D73BC9" w:rsidR="00F67544" w:rsidRPr="00F67544" w:rsidRDefault="00F67544" w:rsidP="006E23C9">
            <w:pPr>
              <w:pStyle w:val="SmallText"/>
              <w:ind w:left="360"/>
              <w:rPr>
                <w:sz w:val="21"/>
                <w:szCs w:val="28"/>
              </w:rPr>
            </w:pPr>
          </w:p>
          <w:p w14:paraId="36877D9B" w14:textId="77777777" w:rsidR="00F67544" w:rsidRPr="00F67544" w:rsidRDefault="00F67544" w:rsidP="00F67544">
            <w:pPr>
              <w:rPr>
                <w:sz w:val="13"/>
                <w:szCs w:val="13"/>
              </w:rPr>
            </w:pPr>
          </w:p>
          <w:p w14:paraId="06EA706A" w14:textId="50EAB773" w:rsidR="00F67544" w:rsidRPr="00F67544" w:rsidRDefault="00F67544" w:rsidP="00F67544">
            <w:pPr>
              <w:pStyle w:val="SmallText"/>
              <w:rPr>
                <w:sz w:val="21"/>
                <w:szCs w:val="28"/>
              </w:rPr>
            </w:pPr>
            <w:r w:rsidRPr="00F67544">
              <w:rPr>
                <w:sz w:val="21"/>
                <w:szCs w:val="28"/>
              </w:rPr>
              <w:t>January 201</w:t>
            </w:r>
            <w:r w:rsidR="00BC7F86">
              <w:rPr>
                <w:sz w:val="21"/>
                <w:szCs w:val="28"/>
              </w:rPr>
              <w:t>5</w:t>
            </w:r>
          </w:p>
          <w:p w14:paraId="6AE74276" w14:textId="77777777" w:rsidR="00F67544" w:rsidRPr="00096E9B" w:rsidRDefault="00F67544" w:rsidP="00F67544">
            <w:pPr>
              <w:pStyle w:val="TextRight"/>
              <w:rPr>
                <w:b/>
                <w:bCs/>
                <w:sz w:val="21"/>
                <w:szCs w:val="22"/>
              </w:rPr>
            </w:pPr>
            <w:r w:rsidRPr="00096E9B">
              <w:rPr>
                <w:b/>
                <w:bCs/>
                <w:sz w:val="21"/>
                <w:szCs w:val="22"/>
              </w:rPr>
              <w:t>Internship • Tenece Professional Services, Nigeria.</w:t>
            </w:r>
          </w:p>
          <w:p w14:paraId="44ED8C4C" w14:textId="275EB164" w:rsidR="00F67544" w:rsidRPr="00F67544" w:rsidRDefault="00F67544" w:rsidP="00F67544">
            <w:pPr>
              <w:pStyle w:val="SmallText"/>
              <w:numPr>
                <w:ilvl w:val="0"/>
                <w:numId w:val="4"/>
              </w:numPr>
              <w:rPr>
                <w:sz w:val="21"/>
                <w:szCs w:val="28"/>
              </w:rPr>
            </w:pPr>
            <w:r w:rsidRPr="00F67544">
              <w:rPr>
                <w:sz w:val="21"/>
                <w:szCs w:val="28"/>
              </w:rPr>
              <w:t xml:space="preserve">One year Internship on IT Support and </w:t>
            </w:r>
            <w:r w:rsidR="006E23C9">
              <w:rPr>
                <w:sz w:val="21"/>
                <w:szCs w:val="28"/>
              </w:rPr>
              <w:t xml:space="preserve">Web </w:t>
            </w:r>
            <w:r w:rsidRPr="00F67544">
              <w:rPr>
                <w:sz w:val="21"/>
                <w:szCs w:val="28"/>
              </w:rPr>
              <w:t>Design</w:t>
            </w:r>
          </w:p>
          <w:p w14:paraId="682C1AF2" w14:textId="77777777" w:rsidR="00F67544" w:rsidRPr="00F67544" w:rsidRDefault="00F67544" w:rsidP="00F67544">
            <w:pPr>
              <w:rPr>
                <w:sz w:val="13"/>
                <w:szCs w:val="13"/>
              </w:rPr>
            </w:pPr>
          </w:p>
          <w:p w14:paraId="7F129FDC" w14:textId="77777777" w:rsidR="00F67544" w:rsidRPr="00F67544" w:rsidRDefault="00F67544" w:rsidP="00F67544">
            <w:pPr>
              <w:pStyle w:val="SmallText"/>
              <w:rPr>
                <w:sz w:val="21"/>
                <w:szCs w:val="28"/>
              </w:rPr>
            </w:pPr>
            <w:r w:rsidRPr="00F67544">
              <w:rPr>
                <w:sz w:val="21"/>
                <w:szCs w:val="28"/>
              </w:rPr>
              <w:t>June 2013 – May 2014</w:t>
            </w:r>
          </w:p>
          <w:p w14:paraId="088BB4FC" w14:textId="7C8A91D5" w:rsidR="00F67544" w:rsidRPr="00096E9B" w:rsidRDefault="006E23C9" w:rsidP="00F67544">
            <w:pPr>
              <w:pStyle w:val="TextRight"/>
              <w:rPr>
                <w:b/>
                <w:bCs/>
                <w:sz w:val="21"/>
                <w:szCs w:val="22"/>
              </w:rPr>
            </w:pPr>
            <w:r>
              <w:rPr>
                <w:b/>
                <w:bCs/>
                <w:sz w:val="21"/>
                <w:szCs w:val="22"/>
              </w:rPr>
              <w:t>IT support</w:t>
            </w:r>
            <w:r w:rsidR="00F67544" w:rsidRPr="00096E9B">
              <w:rPr>
                <w:b/>
                <w:bCs/>
                <w:sz w:val="21"/>
                <w:szCs w:val="22"/>
              </w:rPr>
              <w:t xml:space="preserve"> • </w:t>
            </w:r>
            <w:r>
              <w:rPr>
                <w:b/>
                <w:bCs/>
                <w:sz w:val="21"/>
                <w:szCs w:val="22"/>
              </w:rPr>
              <w:t>Raven Media Services</w:t>
            </w:r>
            <w:r w:rsidR="00F67544" w:rsidRPr="00096E9B">
              <w:rPr>
                <w:b/>
                <w:bCs/>
                <w:sz w:val="21"/>
                <w:szCs w:val="22"/>
              </w:rPr>
              <w:t xml:space="preserve"> </w:t>
            </w:r>
          </w:p>
          <w:p w14:paraId="1F060DD6" w14:textId="6B098ADE" w:rsidR="00F67544" w:rsidRPr="00CA6EE4" w:rsidRDefault="00F67544" w:rsidP="006E23C9">
            <w:pPr>
              <w:pStyle w:val="ListParagraph"/>
              <w:rPr>
                <w:i/>
                <w:iCs/>
                <w:color w:val="404040" w:themeColor="text1" w:themeTint="BF"/>
                <w:sz w:val="21"/>
                <w:szCs w:val="21"/>
              </w:rPr>
            </w:pPr>
          </w:p>
        </w:tc>
      </w:tr>
      <w:tr w:rsidR="00F67544" w14:paraId="7C916433" w14:textId="77777777" w:rsidTr="00B66CEB">
        <w:trPr>
          <w:gridAfter w:val="2"/>
          <w:wAfter w:w="560" w:type="dxa"/>
          <w:trHeight w:val="2227"/>
        </w:trPr>
        <w:tc>
          <w:tcPr>
            <w:tcW w:w="3706" w:type="dxa"/>
            <w:gridSpan w:val="3"/>
            <w:tcBorders>
              <w:right w:val="single" w:sz="18" w:space="0" w:color="648276" w:themeColor="accent5"/>
            </w:tcBorders>
          </w:tcPr>
          <w:p w14:paraId="2A7947C5" w14:textId="77777777" w:rsidR="00F67544" w:rsidRDefault="00D86B17" w:rsidP="00F67544">
            <w:pPr>
              <w:pStyle w:val="Heading1"/>
            </w:pPr>
            <w:sdt>
              <w:sdtPr>
                <w:id w:val="-242716918"/>
                <w:placeholder>
                  <w:docPart w:val="F3D95F26421FC046A0EB35BA2283709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F67544" w:rsidRPr="000E1D44">
                  <w:t>Key Skills</w:t>
                </w:r>
              </w:sdtContent>
            </w:sdt>
          </w:p>
          <w:p w14:paraId="09C31AAD" w14:textId="77777777" w:rsidR="00F67544" w:rsidRPr="000E3389" w:rsidRDefault="00F67544" w:rsidP="00F67544">
            <w:pPr>
              <w:jc w:val="right"/>
              <w:rPr>
                <w:sz w:val="20"/>
                <w:szCs w:val="20"/>
              </w:rPr>
            </w:pPr>
            <w:r w:rsidRPr="000E3389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hange management</w:t>
            </w:r>
            <w:r w:rsidRPr="000E3389">
              <w:rPr>
                <w:sz w:val="20"/>
                <w:szCs w:val="20"/>
              </w:rPr>
              <w:t xml:space="preserve"> </w:t>
            </w:r>
          </w:p>
          <w:p w14:paraId="1CE3049D" w14:textId="77777777" w:rsidR="00F67544" w:rsidRPr="000E3389" w:rsidRDefault="00F67544" w:rsidP="00F67544">
            <w:pPr>
              <w:jc w:val="right"/>
              <w:rPr>
                <w:sz w:val="20"/>
                <w:szCs w:val="20"/>
              </w:rPr>
            </w:pPr>
            <w:r w:rsidRPr="000E3389">
              <w:rPr>
                <w:sz w:val="20"/>
                <w:szCs w:val="20"/>
              </w:rPr>
              <w:t xml:space="preserve">Commercial Awareness </w:t>
            </w:r>
          </w:p>
          <w:p w14:paraId="4C34C37E" w14:textId="77777777" w:rsidR="00F67544" w:rsidRPr="000E3389" w:rsidRDefault="00F67544" w:rsidP="00F67544">
            <w:pPr>
              <w:jc w:val="right"/>
              <w:rPr>
                <w:sz w:val="20"/>
                <w:szCs w:val="20"/>
              </w:rPr>
            </w:pPr>
            <w:r w:rsidRPr="000E3389">
              <w:rPr>
                <w:sz w:val="20"/>
                <w:szCs w:val="20"/>
              </w:rPr>
              <w:t>Creativity &amp; Cognitive Flexibility</w:t>
            </w:r>
          </w:p>
          <w:p w14:paraId="1F3C850E" w14:textId="77777777" w:rsidR="00F67544" w:rsidRPr="000E3389" w:rsidRDefault="00F67544" w:rsidP="00F67544">
            <w:pPr>
              <w:jc w:val="right"/>
              <w:rPr>
                <w:sz w:val="20"/>
                <w:szCs w:val="20"/>
              </w:rPr>
            </w:pPr>
            <w:r w:rsidRPr="000E3389">
              <w:rPr>
                <w:sz w:val="20"/>
                <w:szCs w:val="20"/>
              </w:rPr>
              <w:t xml:space="preserve">Teamwork </w:t>
            </w:r>
          </w:p>
          <w:p w14:paraId="6FC91A1D" w14:textId="77777777" w:rsidR="00F67544" w:rsidRPr="000E3389" w:rsidRDefault="00F67544" w:rsidP="00F67544">
            <w:pPr>
              <w:jc w:val="right"/>
              <w:rPr>
                <w:sz w:val="20"/>
                <w:szCs w:val="20"/>
              </w:rPr>
            </w:pPr>
            <w:r w:rsidRPr="000E3389">
              <w:rPr>
                <w:sz w:val="20"/>
                <w:szCs w:val="20"/>
              </w:rPr>
              <w:t>Problem Solving</w:t>
            </w:r>
          </w:p>
          <w:p w14:paraId="10FBB4F0" w14:textId="77777777" w:rsidR="00F67544" w:rsidRPr="000E3389" w:rsidRDefault="00F67544" w:rsidP="00F67544">
            <w:pPr>
              <w:jc w:val="right"/>
              <w:rPr>
                <w:sz w:val="20"/>
                <w:szCs w:val="20"/>
              </w:rPr>
            </w:pPr>
            <w:r w:rsidRPr="000E3389">
              <w:rPr>
                <w:sz w:val="20"/>
                <w:szCs w:val="20"/>
              </w:rPr>
              <w:t>Research</w:t>
            </w:r>
          </w:p>
          <w:p w14:paraId="23590BF8" w14:textId="77777777" w:rsidR="00F67544" w:rsidRPr="000E3389" w:rsidRDefault="00F67544" w:rsidP="00F67544">
            <w:pPr>
              <w:jc w:val="right"/>
              <w:rPr>
                <w:sz w:val="20"/>
                <w:szCs w:val="20"/>
              </w:rPr>
            </w:pPr>
            <w:r w:rsidRPr="000E3389">
              <w:rPr>
                <w:sz w:val="20"/>
                <w:szCs w:val="20"/>
              </w:rPr>
              <w:t>Critical Thinking</w:t>
            </w:r>
          </w:p>
          <w:p w14:paraId="2A2CE616" w14:textId="77777777" w:rsidR="00F67544" w:rsidRPr="00A72424" w:rsidRDefault="00F67544" w:rsidP="00F67544"/>
        </w:tc>
        <w:tc>
          <w:tcPr>
            <w:tcW w:w="6237" w:type="dxa"/>
            <w:gridSpan w:val="2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783AE4A" w14:textId="77777777" w:rsidR="00F67544" w:rsidRDefault="00F67544" w:rsidP="00F67544">
            <w:pPr>
              <w:pStyle w:val="Heading2"/>
            </w:pPr>
            <w:r>
              <w:t>Change Management</w:t>
            </w:r>
          </w:p>
          <w:p w14:paraId="31C20D9F" w14:textId="2A3BBA7D" w:rsidR="00F67544" w:rsidRDefault="00F67544" w:rsidP="00CA6EE4">
            <w:pPr>
              <w:pStyle w:val="TextRight"/>
              <w:spacing w:line="240" w:lineRule="auto"/>
              <w:jc w:val="both"/>
            </w:pPr>
            <w:r w:rsidRPr="00096E9B">
              <w:rPr>
                <w:color w:val="000000" w:themeColor="text1"/>
                <w:w w:val="105"/>
                <w:sz w:val="21"/>
              </w:rPr>
              <w:t xml:space="preserve">In my </w:t>
            </w:r>
            <w:r w:rsidR="006E23C9">
              <w:rPr>
                <w:color w:val="000000" w:themeColor="text1"/>
                <w:w w:val="105"/>
                <w:sz w:val="21"/>
              </w:rPr>
              <w:t>IT support</w:t>
            </w:r>
            <w:r w:rsidRPr="00096E9B">
              <w:rPr>
                <w:color w:val="000000" w:themeColor="text1"/>
                <w:w w:val="105"/>
                <w:sz w:val="21"/>
              </w:rPr>
              <w:t xml:space="preserve"> role,</w:t>
            </w:r>
            <w:r w:rsidR="006E23C9">
              <w:rPr>
                <w:color w:val="000000" w:themeColor="text1"/>
                <w:w w:val="105"/>
                <w:sz w:val="21"/>
              </w:rPr>
              <w:t xml:space="preserve"> I developed web applications that enabled seamless operations in various departments in he company</w:t>
            </w:r>
            <w:r w:rsidRPr="00096E9B">
              <w:rPr>
                <w:color w:val="000000" w:themeColor="text1"/>
                <w:w w:val="105"/>
                <w:sz w:val="21"/>
              </w:rPr>
              <w:t>. This had a positive impact on the overall productivity of the company, setting up series of chain reactions in other departments as they adopted digital processes.</w:t>
            </w:r>
          </w:p>
        </w:tc>
      </w:tr>
      <w:tr w:rsidR="00F67544" w14:paraId="1D01BD8E" w14:textId="77777777" w:rsidTr="00B66CEB">
        <w:trPr>
          <w:gridAfter w:val="2"/>
          <w:wAfter w:w="560" w:type="dxa"/>
          <w:trHeight w:val="1604"/>
        </w:trPr>
        <w:tc>
          <w:tcPr>
            <w:tcW w:w="3706" w:type="dxa"/>
            <w:gridSpan w:val="3"/>
            <w:tcBorders>
              <w:right w:val="single" w:sz="18" w:space="0" w:color="648276" w:themeColor="accent5"/>
            </w:tcBorders>
          </w:tcPr>
          <w:p w14:paraId="78BB6B97" w14:textId="0030A6CF" w:rsidR="00BF66FA" w:rsidRPr="00931E7F" w:rsidRDefault="00F67544" w:rsidP="00BF66FA">
            <w:pPr>
              <w:jc w:val="right"/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  <w:t>IT</w:t>
            </w:r>
            <w:r w:rsidRPr="00931E7F"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  <w:t xml:space="preserve"> Skills</w:t>
            </w:r>
          </w:p>
          <w:p w14:paraId="5DF27955" w14:textId="657C0121" w:rsidR="00240E57" w:rsidRDefault="00474DBD" w:rsidP="00240E5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</w:t>
            </w:r>
          </w:p>
          <w:p w14:paraId="61443617" w14:textId="70879FD7" w:rsidR="00BF66FA" w:rsidRDefault="00BF66FA" w:rsidP="00240E5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  <w:p w14:paraId="1E0BE535" w14:textId="6BDC87BD" w:rsidR="00BF66FA" w:rsidRDefault="00BF66FA" w:rsidP="00240E5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React</w:t>
            </w:r>
          </w:p>
          <w:p w14:paraId="3C9645F0" w14:textId="7B0AEB75" w:rsidR="00F67544" w:rsidRPr="000E3389" w:rsidRDefault="00474DBD" w:rsidP="00BF66F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  <w:r w:rsidR="00F67544" w:rsidRPr="000E3389">
              <w:rPr>
                <w:sz w:val="20"/>
                <w:szCs w:val="20"/>
              </w:rPr>
              <w:t xml:space="preserve"> </w:t>
            </w:r>
          </w:p>
          <w:p w14:paraId="6C05D044" w14:textId="77777777" w:rsidR="00F67544" w:rsidRPr="00D3207C" w:rsidRDefault="00F67544" w:rsidP="00240E57">
            <w:pPr>
              <w:ind w:left="-134"/>
              <w:jc w:val="right"/>
              <w:rPr>
                <w:sz w:val="20"/>
                <w:szCs w:val="20"/>
              </w:rPr>
            </w:pPr>
            <w:r w:rsidRPr="000E3389">
              <w:rPr>
                <w:sz w:val="20"/>
                <w:szCs w:val="20"/>
              </w:rPr>
              <w:t>System &amp; Hardware Maintenance</w:t>
            </w:r>
          </w:p>
        </w:tc>
        <w:tc>
          <w:tcPr>
            <w:tcW w:w="6237" w:type="dxa"/>
            <w:gridSpan w:val="2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613B6DE" w14:textId="458BC343" w:rsidR="00F67544" w:rsidRDefault="006E23C9" w:rsidP="00F67544">
            <w:pPr>
              <w:pStyle w:val="Heading2"/>
            </w:pPr>
            <w:r>
              <w:t>Projects</w:t>
            </w:r>
          </w:p>
          <w:p w14:paraId="2D5B275C" w14:textId="5FC156CA" w:rsidR="00F67544" w:rsidRDefault="00F67544" w:rsidP="00F67544">
            <w:pPr>
              <w:pStyle w:val="TextRight"/>
              <w:jc w:val="both"/>
            </w:pPr>
            <w:r w:rsidRPr="00096E9B">
              <w:rPr>
                <w:color w:val="000000" w:themeColor="text1"/>
                <w:w w:val="105"/>
                <w:sz w:val="21"/>
              </w:rPr>
              <w:t xml:space="preserve">I have been able to develop </w:t>
            </w:r>
            <w:r w:rsidR="00CA6EE4">
              <w:rPr>
                <w:color w:val="000000" w:themeColor="text1"/>
                <w:w w:val="105"/>
                <w:sz w:val="21"/>
              </w:rPr>
              <w:t>a</w:t>
            </w:r>
            <w:r w:rsidR="006E23C9">
              <w:rPr>
                <w:color w:val="000000" w:themeColor="text1"/>
                <w:w w:val="105"/>
                <w:sz w:val="21"/>
              </w:rPr>
              <w:t xml:space="preserve"> Transport system, a music platform and working on a school management system as personal projects</w:t>
            </w:r>
          </w:p>
        </w:tc>
      </w:tr>
      <w:tr w:rsidR="00F67544" w14:paraId="2B6E0594" w14:textId="77777777" w:rsidTr="00B66CEB">
        <w:trPr>
          <w:gridAfter w:val="2"/>
          <w:wAfter w:w="560" w:type="dxa"/>
          <w:trHeight w:val="149"/>
        </w:trPr>
        <w:tc>
          <w:tcPr>
            <w:tcW w:w="3706" w:type="dxa"/>
            <w:gridSpan w:val="3"/>
            <w:tcBorders>
              <w:right w:val="single" w:sz="18" w:space="0" w:color="648276" w:themeColor="accent5"/>
            </w:tcBorders>
          </w:tcPr>
          <w:p w14:paraId="1ECD3F82" w14:textId="4E52CDCF" w:rsidR="00883F59" w:rsidRPr="00474DBD" w:rsidRDefault="00F67544" w:rsidP="00474DBD">
            <w:pPr>
              <w:jc w:val="right"/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  <w:t>Achievements</w:t>
            </w:r>
          </w:p>
          <w:p w14:paraId="4315FEF2" w14:textId="2FA518A0" w:rsidR="00B66CEB" w:rsidRPr="00B66CEB" w:rsidRDefault="00B66CEB" w:rsidP="00F67544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Young </w:t>
            </w:r>
            <w:r w:rsidRPr="00B66CEB">
              <w:rPr>
                <w:b/>
                <w:bCs/>
                <w:sz w:val="20"/>
                <w:szCs w:val="20"/>
              </w:rPr>
              <w:t>Employee of the Year Award</w:t>
            </w:r>
          </w:p>
          <w:p w14:paraId="17D87FC2" w14:textId="3B286056" w:rsidR="00B66CEB" w:rsidRDefault="00B66CEB" w:rsidP="00F675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Transmission Company of Nigeria</w:t>
            </w:r>
          </w:p>
          <w:p w14:paraId="17049EBC" w14:textId="1698F2B2" w:rsidR="00B66CEB" w:rsidRDefault="00B66CEB" w:rsidP="00F6754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(2017)</w:t>
            </w:r>
          </w:p>
          <w:p w14:paraId="748F0D1C" w14:textId="77777777" w:rsidR="00F67544" w:rsidRDefault="00F67544" w:rsidP="00F67544">
            <w:pPr>
              <w:jc w:val="right"/>
            </w:pPr>
          </w:p>
          <w:p w14:paraId="4E523A6B" w14:textId="60B1C666" w:rsidR="00F67544" w:rsidRPr="00F67544" w:rsidRDefault="00F67544" w:rsidP="00F67544">
            <w:pPr>
              <w:pStyle w:val="TextRight"/>
              <w:jc w:val="right"/>
              <w:rPr>
                <w:rFonts w:cstheme="minorBidi"/>
                <w:color w:val="000000" w:themeColor="text1"/>
                <w:w w:val="105"/>
                <w:sz w:val="24"/>
              </w:rPr>
            </w:pPr>
          </w:p>
        </w:tc>
        <w:tc>
          <w:tcPr>
            <w:tcW w:w="6237" w:type="dxa"/>
            <w:gridSpan w:val="2"/>
            <w:tcBorders>
              <w:left w:val="single" w:sz="18" w:space="0" w:color="648276" w:themeColor="accent5"/>
            </w:tcBorders>
          </w:tcPr>
          <w:p w14:paraId="439803EC" w14:textId="77777777" w:rsidR="00F67544" w:rsidRDefault="00F67544" w:rsidP="00F67544">
            <w:pPr>
              <w:pStyle w:val="Heading2"/>
            </w:pPr>
            <w:r>
              <w:t>Interests</w:t>
            </w:r>
          </w:p>
          <w:p w14:paraId="07E7FF57" w14:textId="35A03B72" w:rsidR="00F67544" w:rsidRDefault="006E23C9" w:rsidP="00407FA9">
            <w:pPr>
              <w:pStyle w:val="TextRight"/>
              <w:jc w:val="both"/>
              <w:rPr>
                <w:w w:val="105"/>
                <w:sz w:val="21"/>
                <w:szCs w:val="22"/>
              </w:rPr>
            </w:pPr>
            <w:r>
              <w:rPr>
                <w:w w:val="105"/>
                <w:sz w:val="21"/>
                <w:szCs w:val="22"/>
              </w:rPr>
              <w:t>Web Programming</w:t>
            </w:r>
            <w:r w:rsidR="00F67544" w:rsidRPr="00096E9B">
              <w:rPr>
                <w:w w:val="105"/>
                <w:sz w:val="21"/>
                <w:szCs w:val="22"/>
              </w:rPr>
              <w:t>,</w:t>
            </w:r>
            <w:r w:rsidR="00BF66FA">
              <w:rPr>
                <w:w w:val="105"/>
                <w:sz w:val="21"/>
                <w:szCs w:val="22"/>
              </w:rPr>
              <w:t xml:space="preserve"> Full stack Web Development,</w:t>
            </w:r>
            <w:r w:rsidR="00F67544" w:rsidRPr="00096E9B">
              <w:rPr>
                <w:w w:val="105"/>
                <w:sz w:val="21"/>
                <w:szCs w:val="22"/>
              </w:rPr>
              <w:t xml:space="preserve"> Data Visualization, Analytics, Python Programing,</w:t>
            </w:r>
            <w:r w:rsidR="00BF66FA">
              <w:rPr>
                <w:w w:val="105"/>
                <w:sz w:val="21"/>
                <w:szCs w:val="22"/>
              </w:rPr>
              <w:t xml:space="preserve"> </w:t>
            </w:r>
            <w:r w:rsidR="00096E9B">
              <w:rPr>
                <w:w w:val="105"/>
                <w:sz w:val="21"/>
                <w:szCs w:val="22"/>
              </w:rPr>
              <w:t>Sustainability Development.</w:t>
            </w:r>
          </w:p>
          <w:p w14:paraId="6A3B572A" w14:textId="77777777" w:rsidR="00B66CEB" w:rsidRPr="00D3207C" w:rsidRDefault="00B66CEB" w:rsidP="00B66CEB">
            <w:pPr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</w:pPr>
            <w:r w:rsidRPr="00D3207C"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  <w:t>References</w:t>
            </w:r>
          </w:p>
          <w:sdt>
            <w:sdtPr>
              <w:rPr>
                <w:w w:val="105"/>
              </w:rPr>
              <w:id w:val="1475794468"/>
              <w:placeholder>
                <w:docPart w:val="FBBEF68108E8154DB27083458E6D3793"/>
              </w:placeholder>
              <w:temporary/>
              <w:showingPlcHdr/>
              <w15:appearance w15:val="hidden"/>
              <w:text/>
            </w:sdtPr>
            <w:sdtEndPr/>
            <w:sdtContent>
              <w:p w14:paraId="39DB4189" w14:textId="018BC6B2" w:rsidR="00B66CEB" w:rsidRPr="00B66CEB" w:rsidRDefault="00B66CEB" w:rsidP="00B66CEB">
                <w:r w:rsidRPr="00541FDF">
                  <w:rPr>
                    <w:sz w:val="20"/>
                    <w:szCs w:val="20"/>
                  </w:rPr>
                  <w:t>[Available upon request.]</w:t>
                </w:r>
              </w:p>
            </w:sdtContent>
          </w:sdt>
        </w:tc>
      </w:tr>
    </w:tbl>
    <w:p w14:paraId="285400FF" w14:textId="77777777" w:rsidR="001271DA" w:rsidRPr="001271DA" w:rsidRDefault="001271DA" w:rsidP="006E23C9"/>
    <w:sectPr w:rsidR="001271DA" w:rsidRPr="001271DA" w:rsidSect="001271DA">
      <w:pgSz w:w="12240" w:h="15840" w:code="1"/>
      <w:pgMar w:top="142" w:right="1455" w:bottom="720" w:left="114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105D1" w14:textId="77777777" w:rsidR="00D86B17" w:rsidRDefault="00D86B17" w:rsidP="00F316AD">
      <w:r>
        <w:separator/>
      </w:r>
    </w:p>
  </w:endnote>
  <w:endnote w:type="continuationSeparator" w:id="0">
    <w:p w14:paraId="7B21C349" w14:textId="77777777" w:rsidR="00D86B17" w:rsidRDefault="00D86B1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﷽﷽﷽﷽﷽﷽﷽﷽简͎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08A74" w14:textId="77777777" w:rsidR="00D86B17" w:rsidRDefault="00D86B17" w:rsidP="00F316AD">
      <w:r>
        <w:separator/>
      </w:r>
    </w:p>
  </w:footnote>
  <w:footnote w:type="continuationSeparator" w:id="0">
    <w:p w14:paraId="03144E9F" w14:textId="77777777" w:rsidR="00D86B17" w:rsidRDefault="00D86B17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B4CE5"/>
    <w:multiLevelType w:val="hybridMultilevel"/>
    <w:tmpl w:val="3EC22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53AE7"/>
    <w:multiLevelType w:val="hybridMultilevel"/>
    <w:tmpl w:val="20803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20D15"/>
    <w:multiLevelType w:val="hybridMultilevel"/>
    <w:tmpl w:val="EF3C7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A10B6"/>
    <w:multiLevelType w:val="hybridMultilevel"/>
    <w:tmpl w:val="60B2E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0NzEwNzc0MjK2NDdV0lEKTi0uzszPAykwrgUAATss4iwAAAA="/>
  </w:docVars>
  <w:rsids>
    <w:rsidRoot w:val="00EE30A7"/>
    <w:rsid w:val="00022DAE"/>
    <w:rsid w:val="00055D0A"/>
    <w:rsid w:val="00061A29"/>
    <w:rsid w:val="000757CB"/>
    <w:rsid w:val="00091919"/>
    <w:rsid w:val="00096E9B"/>
    <w:rsid w:val="000E1D44"/>
    <w:rsid w:val="000E3389"/>
    <w:rsid w:val="001271DA"/>
    <w:rsid w:val="00127B31"/>
    <w:rsid w:val="00127F70"/>
    <w:rsid w:val="001D1A08"/>
    <w:rsid w:val="0020696E"/>
    <w:rsid w:val="002356A2"/>
    <w:rsid w:val="00240E57"/>
    <w:rsid w:val="00265E93"/>
    <w:rsid w:val="0028054A"/>
    <w:rsid w:val="002821D1"/>
    <w:rsid w:val="002C7B0E"/>
    <w:rsid w:val="002D12DA"/>
    <w:rsid w:val="002E08A6"/>
    <w:rsid w:val="002E7777"/>
    <w:rsid w:val="003019B2"/>
    <w:rsid w:val="00312302"/>
    <w:rsid w:val="0033510C"/>
    <w:rsid w:val="0034688D"/>
    <w:rsid w:val="00365E14"/>
    <w:rsid w:val="003667C5"/>
    <w:rsid w:val="003879BB"/>
    <w:rsid w:val="003F0D45"/>
    <w:rsid w:val="0040233B"/>
    <w:rsid w:val="00407FA9"/>
    <w:rsid w:val="00450659"/>
    <w:rsid w:val="00474DBD"/>
    <w:rsid w:val="0048624D"/>
    <w:rsid w:val="00492EF1"/>
    <w:rsid w:val="004E5C99"/>
    <w:rsid w:val="004E6D9A"/>
    <w:rsid w:val="00500B7A"/>
    <w:rsid w:val="00511A6E"/>
    <w:rsid w:val="00514FDE"/>
    <w:rsid w:val="00541FDF"/>
    <w:rsid w:val="0057534A"/>
    <w:rsid w:val="005F0D4B"/>
    <w:rsid w:val="00605A5B"/>
    <w:rsid w:val="0065129E"/>
    <w:rsid w:val="006C60E6"/>
    <w:rsid w:val="006D05FB"/>
    <w:rsid w:val="006E23C9"/>
    <w:rsid w:val="006E70D3"/>
    <w:rsid w:val="00725B07"/>
    <w:rsid w:val="0077705D"/>
    <w:rsid w:val="0078500C"/>
    <w:rsid w:val="007A08B8"/>
    <w:rsid w:val="007B0F94"/>
    <w:rsid w:val="007D3FDB"/>
    <w:rsid w:val="0082566E"/>
    <w:rsid w:val="008362A1"/>
    <w:rsid w:val="008703B4"/>
    <w:rsid w:val="00883F59"/>
    <w:rsid w:val="0089034D"/>
    <w:rsid w:val="008B35DA"/>
    <w:rsid w:val="008C0278"/>
    <w:rsid w:val="00931E7F"/>
    <w:rsid w:val="00992E39"/>
    <w:rsid w:val="00996686"/>
    <w:rsid w:val="00A72424"/>
    <w:rsid w:val="00A77921"/>
    <w:rsid w:val="00A80BAE"/>
    <w:rsid w:val="00AE1C5A"/>
    <w:rsid w:val="00AE2093"/>
    <w:rsid w:val="00AF4589"/>
    <w:rsid w:val="00B3046D"/>
    <w:rsid w:val="00B47968"/>
    <w:rsid w:val="00B575FB"/>
    <w:rsid w:val="00B6318E"/>
    <w:rsid w:val="00B66CEB"/>
    <w:rsid w:val="00B67086"/>
    <w:rsid w:val="00B87E7A"/>
    <w:rsid w:val="00BB4767"/>
    <w:rsid w:val="00BB724B"/>
    <w:rsid w:val="00BC7F86"/>
    <w:rsid w:val="00BD7863"/>
    <w:rsid w:val="00BF66FA"/>
    <w:rsid w:val="00C1095A"/>
    <w:rsid w:val="00C152E1"/>
    <w:rsid w:val="00C55D85"/>
    <w:rsid w:val="00C610EA"/>
    <w:rsid w:val="00CA2273"/>
    <w:rsid w:val="00CA6EE4"/>
    <w:rsid w:val="00CB07A0"/>
    <w:rsid w:val="00CD50FD"/>
    <w:rsid w:val="00CE7133"/>
    <w:rsid w:val="00D25EED"/>
    <w:rsid w:val="00D3207C"/>
    <w:rsid w:val="00D47124"/>
    <w:rsid w:val="00D62302"/>
    <w:rsid w:val="00D678A4"/>
    <w:rsid w:val="00D86B17"/>
    <w:rsid w:val="00D8718F"/>
    <w:rsid w:val="00DD5D7B"/>
    <w:rsid w:val="00DF6688"/>
    <w:rsid w:val="00E1165C"/>
    <w:rsid w:val="00E33CBC"/>
    <w:rsid w:val="00E470FC"/>
    <w:rsid w:val="00E65D11"/>
    <w:rsid w:val="00E672A3"/>
    <w:rsid w:val="00E9161A"/>
    <w:rsid w:val="00EE30A7"/>
    <w:rsid w:val="00EF0C6B"/>
    <w:rsid w:val="00F13288"/>
    <w:rsid w:val="00F316AD"/>
    <w:rsid w:val="00F4501B"/>
    <w:rsid w:val="00F6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287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1230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1D1A08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A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C7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romiseosunkwo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%20Ogara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A0A170C0A0F745989BD28C67E19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5808D-8619-F943-9733-2F8B13B52A1D}"/>
      </w:docPartPr>
      <w:docPartBody>
        <w:p w:rsidR="00FF316D" w:rsidRDefault="004C2748" w:rsidP="004C2748">
          <w:pPr>
            <w:pStyle w:val="31A0A170C0A0F745989BD28C67E19C28"/>
          </w:pPr>
          <w:r w:rsidRPr="00605A5B">
            <w:t>Contact</w:t>
          </w:r>
        </w:p>
      </w:docPartBody>
    </w:docPart>
    <w:docPart>
      <w:docPartPr>
        <w:name w:val="FFE670DE4FFDB9418A31C6D37E331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4504F-B059-534F-80C0-CCA04EEF8421}"/>
      </w:docPartPr>
      <w:docPartBody>
        <w:p w:rsidR="00FF316D" w:rsidRDefault="004C2748" w:rsidP="004C2748">
          <w:pPr>
            <w:pStyle w:val="FFE670DE4FFDB9418A31C6D37E33114B"/>
          </w:pPr>
          <w:r w:rsidRPr="00605A5B">
            <w:t>Objective</w:t>
          </w:r>
        </w:p>
      </w:docPartBody>
    </w:docPart>
    <w:docPart>
      <w:docPartPr>
        <w:name w:val="130D816CF202174AA20164E2807FD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582CD-1836-064A-9BE0-AC5DD45289E3}"/>
      </w:docPartPr>
      <w:docPartBody>
        <w:p w:rsidR="00FF316D" w:rsidRDefault="004C2748" w:rsidP="004C2748">
          <w:pPr>
            <w:pStyle w:val="130D816CF202174AA20164E2807FD5A6"/>
          </w:pPr>
          <w:r>
            <w:t>Education</w:t>
          </w:r>
        </w:p>
      </w:docPartBody>
    </w:docPart>
    <w:docPart>
      <w:docPartPr>
        <w:name w:val="A83E4C90EAA5B941900F26239F672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15815-E887-3D40-A6FF-B898FD341E1E}"/>
      </w:docPartPr>
      <w:docPartBody>
        <w:p w:rsidR="00FF316D" w:rsidRDefault="004C2748" w:rsidP="004C2748">
          <w:pPr>
            <w:pStyle w:val="A83E4C90EAA5B941900F26239F6723F3"/>
          </w:pPr>
          <w:r>
            <w:t>Experience</w:t>
          </w:r>
        </w:p>
      </w:docPartBody>
    </w:docPart>
    <w:docPart>
      <w:docPartPr>
        <w:name w:val="F3D95F26421FC046A0EB35BA2283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AF97B-FFA2-DD4B-8A78-CAA9A51ADC64}"/>
      </w:docPartPr>
      <w:docPartBody>
        <w:p w:rsidR="00FF316D" w:rsidRDefault="004C2748" w:rsidP="004C2748">
          <w:pPr>
            <w:pStyle w:val="F3D95F26421FC046A0EB35BA2283709F"/>
          </w:pPr>
          <w:r w:rsidRPr="000E1D44">
            <w:t>Key Skills</w:t>
          </w:r>
        </w:p>
      </w:docPartBody>
    </w:docPart>
    <w:docPart>
      <w:docPartPr>
        <w:name w:val="FBBEF68108E8154DB27083458E6D3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59A42-B873-EB4A-B999-617BCC44823C}"/>
      </w:docPartPr>
      <w:docPartBody>
        <w:p w:rsidR="00EF738B" w:rsidRDefault="00FF316D" w:rsidP="00FF316D">
          <w:pPr>
            <w:pStyle w:val="FBBEF68108E8154DB27083458E6D3793"/>
          </w:pPr>
          <w:r w:rsidRPr="000E1D44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﷽﷽﷽﷽﷽﷽﷽﷽简͎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7F"/>
    <w:rsid w:val="003B142C"/>
    <w:rsid w:val="004C2748"/>
    <w:rsid w:val="004D17CE"/>
    <w:rsid w:val="00517F53"/>
    <w:rsid w:val="005A6B7F"/>
    <w:rsid w:val="00700FCF"/>
    <w:rsid w:val="00B677B3"/>
    <w:rsid w:val="00BC6587"/>
    <w:rsid w:val="00BF65C5"/>
    <w:rsid w:val="00D97886"/>
    <w:rsid w:val="00EF738B"/>
    <w:rsid w:val="00F40AA4"/>
    <w:rsid w:val="00FF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FBBEF68108E8154DB27083458E6D3793">
    <w:name w:val="FBBEF68108E8154DB27083458E6D3793"/>
    <w:rsid w:val="00FF316D"/>
    <w:pPr>
      <w:spacing w:after="0" w:line="240" w:lineRule="auto"/>
    </w:pPr>
    <w:rPr>
      <w:sz w:val="24"/>
      <w:szCs w:val="24"/>
    </w:rPr>
  </w:style>
  <w:style w:type="paragraph" w:customStyle="1" w:styleId="31A0A170C0A0F745989BD28C67E19C28">
    <w:name w:val="31A0A170C0A0F745989BD28C67E19C28"/>
    <w:rsid w:val="004C2748"/>
    <w:pPr>
      <w:spacing w:after="0" w:line="240" w:lineRule="auto"/>
    </w:pPr>
    <w:rPr>
      <w:sz w:val="24"/>
      <w:szCs w:val="24"/>
    </w:rPr>
  </w:style>
  <w:style w:type="paragraph" w:customStyle="1" w:styleId="FFE670DE4FFDB9418A31C6D37E33114B">
    <w:name w:val="FFE670DE4FFDB9418A31C6D37E33114B"/>
    <w:rsid w:val="004C2748"/>
    <w:pPr>
      <w:spacing w:after="0" w:line="240" w:lineRule="auto"/>
    </w:pPr>
    <w:rPr>
      <w:sz w:val="24"/>
      <w:szCs w:val="24"/>
    </w:rPr>
  </w:style>
  <w:style w:type="paragraph" w:customStyle="1" w:styleId="130D816CF202174AA20164E2807FD5A6">
    <w:name w:val="130D816CF202174AA20164E2807FD5A6"/>
    <w:rsid w:val="004C2748"/>
    <w:pPr>
      <w:spacing w:after="0" w:line="240" w:lineRule="auto"/>
    </w:pPr>
    <w:rPr>
      <w:sz w:val="24"/>
      <w:szCs w:val="24"/>
    </w:rPr>
  </w:style>
  <w:style w:type="paragraph" w:customStyle="1" w:styleId="A83E4C90EAA5B941900F26239F6723F3">
    <w:name w:val="A83E4C90EAA5B941900F26239F6723F3"/>
    <w:rsid w:val="004C2748"/>
    <w:pPr>
      <w:spacing w:after="0" w:line="240" w:lineRule="auto"/>
    </w:pPr>
    <w:rPr>
      <w:sz w:val="24"/>
      <w:szCs w:val="24"/>
    </w:rPr>
  </w:style>
  <w:style w:type="paragraph" w:customStyle="1" w:styleId="F3D95F26421FC046A0EB35BA2283709F">
    <w:name w:val="F3D95F26421FC046A0EB35BA2283709F"/>
    <w:rsid w:val="004C2748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4D291F6AC0AB45B3638E934B8E896C" ma:contentTypeVersion="4" ma:contentTypeDescription="Create a new document." ma:contentTypeScope="" ma:versionID="34d06f82c47b20fe89b5550fd0ad69ec">
  <xsd:schema xmlns:xsd="http://www.w3.org/2001/XMLSchema" xmlns:xs="http://www.w3.org/2001/XMLSchema" xmlns:p="http://schemas.microsoft.com/office/2006/metadata/properties" xmlns:ns3="46820d89-a8f3-431b-99b3-966ba3fe9656" targetNamespace="http://schemas.microsoft.com/office/2006/metadata/properties" ma:root="true" ma:fieldsID="4d874d2822ed3e5fde01c88099daf251" ns3:_="">
    <xsd:import namespace="46820d89-a8f3-431b-99b3-966ba3fe96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20d89-a8f3-431b-99b3-966ba3fe96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6820d89-a8f3-431b-99b3-966ba3fe9656" xsi:nil="true"/>
  </documentManagement>
</p:properties>
</file>

<file path=customXml/itemProps1.xml><?xml version="1.0" encoding="utf-8"?>
<ds:datastoreItem xmlns:ds="http://schemas.openxmlformats.org/officeDocument/2006/customXml" ds:itemID="{3413C63D-6A8F-41A7-9C31-06C2B1ADF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820d89-a8f3-431b-99b3-966ba3fe96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46820d89-a8f3-431b-99b3-966ba3fe96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2021-07-07T07:11:00Z</dcterms:created>
  <dcterms:modified xsi:type="dcterms:W3CDTF">2021-09-13T19:58:00Z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0x010100DC4D291F6AC0AB45B3638E934B8E896C</vt:lpwstr>
  </property>
</Properties>
</file>